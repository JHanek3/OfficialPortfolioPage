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DF2C" w14:textId="77777777" w:rsidR="00394A6D" w:rsidRDefault="006E7223" w:rsidP="00173F78">
      <w:pPr>
        <w:pStyle w:val="Title"/>
        <w:jc w:val="center"/>
      </w:pPr>
      <w:sdt>
        <w:sdtPr>
          <w:alias w:val="Enter your name:"/>
          <w:tag w:val=""/>
          <w:id w:val="-328297061"/>
          <w:placeholder>
            <w:docPart w:val="B4BA2577C2524ACEA510BAFE5CE39F1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503DE">
            <w:t>Jonathon Hanek</w:t>
          </w:r>
        </w:sdtContent>
      </w:sdt>
    </w:p>
    <w:p w14:paraId="6F638BAD" w14:textId="59F56FFF" w:rsidR="00394A6D" w:rsidRDefault="000503DE" w:rsidP="00331970">
      <w:pPr>
        <w:jc w:val="center"/>
        <w:rPr>
          <w:rStyle w:val="Hyperlink"/>
        </w:rPr>
      </w:pPr>
      <w:r>
        <w:t xml:space="preserve">Darien </w:t>
      </w:r>
      <w:r w:rsidR="00173F78">
        <w:t>Illinois</w:t>
      </w:r>
      <w:r>
        <w:t xml:space="preserve"> 60561</w:t>
      </w:r>
      <w:r w:rsidR="007D00B3">
        <w:t> | </w:t>
      </w:r>
      <w:r w:rsidR="007170B1">
        <w:t>Will provide phone number upon email</w:t>
      </w:r>
      <w:r w:rsidR="007D00B3">
        <w:t>| </w:t>
      </w:r>
      <w:hyperlink r:id="rId8" w:history="1">
        <w:r w:rsidR="00814CFF" w:rsidRPr="00ED67BA">
          <w:rPr>
            <w:rStyle w:val="Hyperlink"/>
          </w:rPr>
          <w:t>Hanekj25@gmail.com</w:t>
        </w:r>
      </w:hyperlink>
    </w:p>
    <w:sdt>
      <w:sdtPr>
        <w:alias w:val="Education:"/>
        <w:tag w:val="Education:"/>
        <w:id w:val="1513793667"/>
        <w:placeholder>
          <w:docPart w:val="F4DC992AABFB4E15B62724373A98146A"/>
        </w:placeholder>
        <w:temporary/>
        <w:showingPlcHdr/>
        <w15:appearance w15:val="hidden"/>
      </w:sdtPr>
      <w:sdtEndPr/>
      <w:sdtContent>
        <w:p w14:paraId="58F24CE1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627C3644" w14:textId="3516F577" w:rsidR="00394A6D" w:rsidRDefault="00104B48">
      <w:pPr>
        <w:pStyle w:val="Heading2"/>
      </w:pPr>
      <w:r>
        <w:t xml:space="preserve">Bachelor’s </w:t>
      </w:r>
      <w:r w:rsidR="00050C06">
        <w:t>Biochemistry</w:t>
      </w:r>
      <w:r w:rsidR="007D00B3">
        <w:t> |</w:t>
      </w:r>
      <w:r w:rsidR="000503DE">
        <w:t xml:space="preserve"> May 2019</w:t>
      </w:r>
      <w:r w:rsidR="007D00B3">
        <w:t> | </w:t>
      </w:r>
      <w:r w:rsidR="000503DE">
        <w:t>University of Illinois at Chicago</w:t>
      </w:r>
    </w:p>
    <w:p w14:paraId="523AC96F" w14:textId="77777777" w:rsidR="00394A6D" w:rsidRDefault="006E7223" w:rsidP="000503DE">
      <w:pPr>
        <w:pStyle w:val="ListBullet"/>
        <w:numPr>
          <w:ilvl w:val="0"/>
          <w:numId w:val="18"/>
        </w:numPr>
      </w:pPr>
      <w:sdt>
        <w:sdtPr>
          <w:rPr>
            <w:b/>
          </w:rPr>
          <w:alias w:val="Major:"/>
          <w:tag w:val="Major:"/>
          <w:id w:val="673618560"/>
          <w:placeholder>
            <w:docPart w:val="17D4D18F0F5C4CDFA9A9A1DB3EC97C51"/>
          </w:placeholder>
          <w:temporary/>
          <w:showingPlcHdr/>
          <w15:appearance w15:val="hidden"/>
        </w:sdtPr>
        <w:sdtEndPr/>
        <w:sdtContent>
          <w:r w:rsidR="00D33143" w:rsidRPr="00CB190B">
            <w:rPr>
              <w:b/>
            </w:rPr>
            <w:t>Major</w:t>
          </w:r>
        </w:sdtContent>
      </w:sdt>
      <w:r w:rsidR="007D00B3" w:rsidRPr="00CB190B">
        <w:rPr>
          <w:b/>
        </w:rPr>
        <w:t>:</w:t>
      </w:r>
      <w:r w:rsidR="007D00B3">
        <w:t xml:space="preserve"> </w:t>
      </w:r>
      <w:r w:rsidR="000503DE">
        <w:t>Biochemistry</w:t>
      </w:r>
    </w:p>
    <w:p w14:paraId="344E9565" w14:textId="49AACDD9" w:rsidR="000503DE" w:rsidRDefault="006E7223" w:rsidP="000503DE">
      <w:pPr>
        <w:pStyle w:val="ListBullet"/>
      </w:pPr>
      <w:sdt>
        <w:sdtPr>
          <w:rPr>
            <w:b/>
          </w:rPr>
          <w:alias w:val="Related coursework:"/>
          <w:tag w:val="Related coursework:"/>
          <w:id w:val="879673472"/>
          <w:placeholder>
            <w:docPart w:val="8C2A36625E4F42698DBD4D43AE634D42"/>
          </w:placeholder>
          <w:temporary/>
          <w:showingPlcHdr/>
          <w15:appearance w15:val="hidden"/>
        </w:sdtPr>
        <w:sdtEndPr/>
        <w:sdtContent>
          <w:r w:rsidR="00D33143" w:rsidRPr="00CB190B">
            <w:rPr>
              <w:b/>
            </w:rPr>
            <w:t>Related coursework</w:t>
          </w:r>
        </w:sdtContent>
      </w:sdt>
      <w:r w:rsidR="000503DE" w:rsidRPr="00CB190B">
        <w:rPr>
          <w:b/>
        </w:rPr>
        <w:t>:</w:t>
      </w:r>
      <w:r w:rsidR="000503DE">
        <w:t xml:space="preserve"> </w:t>
      </w:r>
      <w:r w:rsidR="00CB0CE9">
        <w:t>Practical hands-on laboratory coursework ranging from</w:t>
      </w:r>
      <w:r w:rsidR="00173F78">
        <w:t xml:space="preserve"> </w:t>
      </w:r>
      <w:r w:rsidR="000503DE">
        <w:t xml:space="preserve">general chemistry </w:t>
      </w:r>
      <w:r w:rsidR="00CB0CE9">
        <w:t xml:space="preserve">techniques </w:t>
      </w:r>
      <w:r w:rsidR="000503DE">
        <w:t xml:space="preserve">to </w:t>
      </w:r>
      <w:r w:rsidR="00CB0CE9">
        <w:t xml:space="preserve">advanced </w:t>
      </w:r>
      <w:r w:rsidR="000503DE">
        <w:t>biochemistry</w:t>
      </w:r>
      <w:r w:rsidR="004B20A9">
        <w:t xml:space="preserve"> processes</w:t>
      </w:r>
      <w:r w:rsidR="000503DE">
        <w:t xml:space="preserve">. </w:t>
      </w:r>
      <w:r w:rsidR="001D2CCC">
        <w:t>Worked in a research lab.</w:t>
      </w:r>
    </w:p>
    <w:p w14:paraId="38A7D37A" w14:textId="5F896197" w:rsidR="008F7601" w:rsidRDefault="008F7601" w:rsidP="008F7601">
      <w:pPr>
        <w:pStyle w:val="ListBullet"/>
        <w:numPr>
          <w:ilvl w:val="1"/>
          <w:numId w:val="14"/>
        </w:numPr>
      </w:pPr>
      <w:r>
        <w:rPr>
          <w:b/>
        </w:rPr>
        <w:t>DNA</w:t>
      </w:r>
      <w:r w:rsidR="00A23C38">
        <w:t>: Cleaved</w:t>
      </w:r>
      <w:r>
        <w:t xml:space="preserve"> DNA with restriction enzymes to determine concentration and purity, then use Gel Electropho</w:t>
      </w:r>
      <w:r w:rsidR="00A23C38">
        <w:t>resis to confirm cleaving. Used</w:t>
      </w:r>
      <w:r>
        <w:t xml:space="preserve"> PCR for DNA amplification.</w:t>
      </w:r>
    </w:p>
    <w:p w14:paraId="4AFA6E59" w14:textId="0BEB5EF5" w:rsidR="008F7601" w:rsidRDefault="008F7601" w:rsidP="008F7601">
      <w:pPr>
        <w:pStyle w:val="ListBullet"/>
        <w:numPr>
          <w:ilvl w:val="1"/>
          <w:numId w:val="14"/>
        </w:numPr>
      </w:pPr>
      <w:r w:rsidRPr="008F7601">
        <w:rPr>
          <w:b/>
        </w:rPr>
        <w:t>Proteins</w:t>
      </w:r>
      <w:r w:rsidR="00A23C38">
        <w:t>: Separation of p</w:t>
      </w:r>
      <w:r>
        <w:t>roteins by Gel Filtration Chromatography and Ion Exchange Chromatography. SDS Page and BCA Standard Ladder to find molecular weight and concentration of an unknown Protein.</w:t>
      </w:r>
    </w:p>
    <w:p w14:paraId="04A3ADFB" w14:textId="22D2D8C0" w:rsidR="00A5527E" w:rsidRDefault="008F7601" w:rsidP="00884259">
      <w:pPr>
        <w:pStyle w:val="ListBullet"/>
        <w:numPr>
          <w:ilvl w:val="1"/>
          <w:numId w:val="14"/>
        </w:numPr>
      </w:pPr>
      <w:r>
        <w:rPr>
          <w:b/>
        </w:rPr>
        <w:t>Enzymes</w:t>
      </w:r>
      <w:r>
        <w:t xml:space="preserve">: Determined an Enzyme’s kinetic properties by measuring absorbance values and plotting </w:t>
      </w:r>
      <w:r w:rsidR="00A23C38">
        <w:t xml:space="preserve">a </w:t>
      </w:r>
      <w:r>
        <w:t xml:space="preserve">Lineweaver-Burk plot and a </w:t>
      </w:r>
      <w:proofErr w:type="spellStart"/>
      <w:r>
        <w:t>Michaelis-Menten</w:t>
      </w:r>
      <w:proofErr w:type="spellEnd"/>
      <w:r>
        <w:t xml:space="preserve"> plot.</w:t>
      </w:r>
    </w:p>
    <w:p w14:paraId="14AC3A92" w14:textId="5A64B4A8" w:rsidR="00445651" w:rsidRDefault="00445651" w:rsidP="00445651">
      <w:pPr>
        <w:pStyle w:val="Heading2"/>
      </w:pPr>
      <w:r>
        <w:t>Self-Taught Web Developer | Present| Udemy and Coursera</w:t>
      </w:r>
    </w:p>
    <w:p w14:paraId="2E4F9DC0" w14:textId="06E8C61B" w:rsidR="00445651" w:rsidRPr="00445651" w:rsidRDefault="00445651" w:rsidP="00445651">
      <w:pPr>
        <w:pStyle w:val="ListBullet"/>
        <w:numPr>
          <w:ilvl w:val="0"/>
          <w:numId w:val="18"/>
        </w:numPr>
      </w:pPr>
      <w:r>
        <w:rPr>
          <w:b/>
        </w:rPr>
        <w:t>Worked through multiple online courses for Web Development</w:t>
      </w:r>
      <w:r w:rsidR="000A54B6">
        <w:rPr>
          <w:b/>
        </w:rPr>
        <w:t xml:space="preserve"> and other Computer Science Fields</w:t>
      </w:r>
    </w:p>
    <w:p w14:paraId="3521FFCA" w14:textId="355D934A" w:rsidR="00445651" w:rsidRDefault="00445651" w:rsidP="00445651">
      <w:pPr>
        <w:pStyle w:val="ListBullet"/>
        <w:numPr>
          <w:ilvl w:val="1"/>
          <w:numId w:val="18"/>
        </w:numPr>
      </w:pPr>
      <w:r>
        <w:rPr>
          <w:b/>
        </w:rPr>
        <w:t xml:space="preserve">Over </w:t>
      </w:r>
      <w:r w:rsidR="001E0635">
        <w:rPr>
          <w:b/>
        </w:rPr>
        <w:t>6+</w:t>
      </w:r>
      <w:r>
        <w:rPr>
          <w:b/>
        </w:rPr>
        <w:t xml:space="preserve"> Certifi</w:t>
      </w:r>
      <w:r w:rsidR="00D54F37">
        <w:rPr>
          <w:b/>
        </w:rPr>
        <w:t>cates</w:t>
      </w:r>
      <w:r w:rsidR="001E0635">
        <w:rPr>
          <w:b/>
        </w:rPr>
        <w:t xml:space="preserve"> ranging from Web Development to Python</w:t>
      </w:r>
    </w:p>
    <w:p w14:paraId="3F6396C2" w14:textId="2804C621" w:rsidR="00445651" w:rsidRDefault="00445651" w:rsidP="00445651">
      <w:r>
        <w:rPr>
          <w:b/>
        </w:rPr>
        <w:t>Related work</w:t>
      </w:r>
      <w:r w:rsidRPr="00CB190B">
        <w:rPr>
          <w:b/>
        </w:rPr>
        <w:t>:</w:t>
      </w:r>
      <w:r>
        <w:t xml:space="preserve"> Create my own portfolio website at </w:t>
      </w:r>
      <w:r w:rsidRPr="000A54B6">
        <w:rPr>
          <w:u w:val="single"/>
        </w:rPr>
        <w:t>hanekpro.com</w:t>
      </w:r>
      <w:r>
        <w:t xml:space="preserve">. On that website, you can find a variety of </w:t>
      </w:r>
      <w:bookmarkStart w:id="0" w:name="_GoBack"/>
      <w:bookmarkEnd w:id="0"/>
      <w:r>
        <w:t xml:space="preserve">projects that I’ve been working on, certificates, and other information about myself. </w:t>
      </w:r>
    </w:p>
    <w:p w14:paraId="6A9B594E" w14:textId="112395D1" w:rsidR="00445651" w:rsidRDefault="00445651" w:rsidP="00445651">
      <w:pPr>
        <w:pStyle w:val="ListBullet"/>
        <w:numPr>
          <w:ilvl w:val="1"/>
          <w:numId w:val="14"/>
        </w:numPr>
      </w:pPr>
      <w:r>
        <w:rPr>
          <w:b/>
        </w:rPr>
        <w:t>HTML, CSS, JavaScript</w:t>
      </w:r>
      <w:r>
        <w:t xml:space="preserve">: </w:t>
      </w:r>
      <w:r w:rsidR="000A54B6">
        <w:t xml:space="preserve">Created multiple portals such as a login portal, </w:t>
      </w:r>
      <w:r w:rsidR="00D54F37">
        <w:t xml:space="preserve">a </w:t>
      </w:r>
      <w:proofErr w:type="spellStart"/>
      <w:r w:rsidR="00D54F37">
        <w:t>BootStrap</w:t>
      </w:r>
      <w:proofErr w:type="spellEnd"/>
      <w:r w:rsidR="00D54F37">
        <w:t xml:space="preserve"> single web page, a spoof Web Shop API that displays products available, and my own portfolio page.</w:t>
      </w:r>
    </w:p>
    <w:p w14:paraId="64BDF474" w14:textId="6BBF4312" w:rsidR="00445651" w:rsidRDefault="00445651" w:rsidP="00445651">
      <w:pPr>
        <w:pStyle w:val="ListBullet"/>
        <w:numPr>
          <w:ilvl w:val="1"/>
          <w:numId w:val="14"/>
        </w:numPr>
      </w:pPr>
      <w:r>
        <w:rPr>
          <w:b/>
        </w:rPr>
        <w:t>Angular</w:t>
      </w:r>
      <w:r>
        <w:t xml:space="preserve">: </w:t>
      </w:r>
      <w:r w:rsidR="00D54F37">
        <w:t xml:space="preserve">Library Website </w:t>
      </w:r>
      <w:r w:rsidR="001E0635">
        <w:t>with</w:t>
      </w:r>
      <w:r w:rsidR="00D54F37">
        <w:t xml:space="preserve"> API that keeps tracks of </w:t>
      </w:r>
      <w:r w:rsidR="001E0635">
        <w:t>checking in/out of books at the</w:t>
      </w:r>
      <w:r w:rsidR="00D54F37">
        <w:t xml:space="preserve"> library using Angular and MongoDB. A Flight Reservation and </w:t>
      </w:r>
      <w:proofErr w:type="spellStart"/>
      <w:r w:rsidR="00D54F37">
        <w:t>CheckIn</w:t>
      </w:r>
      <w:proofErr w:type="spellEnd"/>
      <w:r w:rsidR="00D54F37">
        <w:t xml:space="preserve"> App using</w:t>
      </w:r>
      <w:r w:rsidR="001E0635">
        <w:t xml:space="preserve"> Angular with a</w:t>
      </w:r>
      <w:r w:rsidR="00D54F37">
        <w:t xml:space="preserve"> </w:t>
      </w:r>
      <w:proofErr w:type="spellStart"/>
      <w:r w:rsidR="00D54F37">
        <w:t>mySQL</w:t>
      </w:r>
      <w:proofErr w:type="spellEnd"/>
      <w:r w:rsidR="00D54F37">
        <w:t xml:space="preserve"> database. </w:t>
      </w:r>
    </w:p>
    <w:p w14:paraId="6657EE4A" w14:textId="7C4BE770" w:rsidR="00445651" w:rsidRDefault="00445651" w:rsidP="00445651">
      <w:pPr>
        <w:pStyle w:val="ListBullet"/>
        <w:numPr>
          <w:ilvl w:val="1"/>
          <w:numId w:val="14"/>
        </w:numPr>
      </w:pPr>
      <w:r>
        <w:rPr>
          <w:b/>
        </w:rPr>
        <w:t>Python</w:t>
      </w:r>
      <w:r>
        <w:t xml:space="preserve">: Multiple scripts to automate repetitive tasks such as a twitter bot to send wholesome messages to friends and a Secret Santa script that auto assigns and emails all participants their recipient and recipient’s gift list. </w:t>
      </w:r>
    </w:p>
    <w:p w14:paraId="7A626CA5" w14:textId="3735A114" w:rsidR="00D54F37" w:rsidRDefault="00D54F37" w:rsidP="00D54F37">
      <w:pPr>
        <w:pStyle w:val="ListBullet"/>
        <w:numPr>
          <w:ilvl w:val="1"/>
          <w:numId w:val="14"/>
        </w:numPr>
      </w:pPr>
      <w:r>
        <w:rPr>
          <w:b/>
        </w:rPr>
        <w:t>SQL and MongoDB</w:t>
      </w:r>
      <w:r>
        <w:t>: I’ve used these databases in a variety of applications. Prefer MongoDB, JSON is nice to work with.</w:t>
      </w:r>
      <w:r w:rsidR="001E0635">
        <w:t xml:space="preserve"> Comfortable with SQL, used it to keep track of passengers in the flight reservation app. Additionally worked through </w:t>
      </w:r>
      <w:proofErr w:type="spellStart"/>
      <w:r w:rsidR="001E0635">
        <w:t>SQLZoo</w:t>
      </w:r>
      <w:proofErr w:type="spellEnd"/>
      <w:r w:rsidR="001E0635">
        <w:t>.</w:t>
      </w:r>
    </w:p>
    <w:p w14:paraId="557BAFDF" w14:textId="30A0E883" w:rsidR="00394A6D" w:rsidRDefault="00445651" w:rsidP="00C021C7">
      <w:pPr>
        <w:pStyle w:val="ListBullet"/>
        <w:numPr>
          <w:ilvl w:val="1"/>
          <w:numId w:val="14"/>
        </w:numPr>
      </w:pPr>
      <w:r>
        <w:rPr>
          <w:b/>
        </w:rPr>
        <w:t>React</w:t>
      </w:r>
      <w:r>
        <w:t xml:space="preserve">: In the process of learning, </w:t>
      </w:r>
      <w:r w:rsidR="00C021C7">
        <w:t xml:space="preserve">completed </w:t>
      </w:r>
      <w:proofErr w:type="spellStart"/>
      <w:r w:rsidR="00C021C7">
        <w:t>Scrimba</w:t>
      </w:r>
      <w:proofErr w:type="spellEnd"/>
      <w:r w:rsidR="00C021C7">
        <w:t xml:space="preserve"> React Bootcamp free and paid taught by Bob </w:t>
      </w:r>
      <w:proofErr w:type="spellStart"/>
      <w:r w:rsidR="00C021C7">
        <w:t>Ziroll</w:t>
      </w:r>
      <w:proofErr w:type="spellEnd"/>
      <w:r w:rsidR="00C021C7">
        <w:t>. Four react SPAs are on my website with many more in the works.</w:t>
      </w:r>
    </w:p>
    <w:p w14:paraId="0516F0CE" w14:textId="77777777" w:rsidR="001D2CCC" w:rsidRDefault="001D2CCC" w:rsidP="001D2CCC">
      <w:pPr>
        <w:pStyle w:val="Heading2"/>
      </w:pPr>
      <w:r>
        <w:t>Research Assistant | Stephanie Cologna’s Lab | December 2018</w:t>
      </w:r>
    </w:p>
    <w:p w14:paraId="4CED46C1" w14:textId="77777777" w:rsidR="00A43CB8" w:rsidRPr="00A5527E" w:rsidRDefault="00071397" w:rsidP="001E37DE">
      <w:pPr>
        <w:pStyle w:val="ListBullet"/>
        <w:rPr>
          <w:rFonts w:asciiTheme="majorHAnsi" w:hAnsiTheme="majorHAnsi"/>
          <w:b/>
          <w:i/>
          <w:color w:val="auto"/>
        </w:rPr>
      </w:pPr>
      <w:r w:rsidRPr="00A5527E">
        <w:rPr>
          <w:b/>
          <w:i/>
        </w:rPr>
        <w:t>Proteomic and lipidomic analysis reveals altered fatty acid metabolism in the liver of the symptomatic Niemann-Pick, type C1 mouse model</w:t>
      </w:r>
      <w:r w:rsidR="001E37DE" w:rsidRPr="00A5527E">
        <w:rPr>
          <w:b/>
          <w:i/>
          <w:color w:val="auto"/>
        </w:rPr>
        <w:t xml:space="preserve">.  </w:t>
      </w:r>
    </w:p>
    <w:p w14:paraId="4FA70C83" w14:textId="7CA985E0" w:rsidR="001E37DE" w:rsidRPr="000E226D" w:rsidRDefault="006E7223" w:rsidP="00A43CB8">
      <w:pPr>
        <w:pStyle w:val="ListBullet"/>
        <w:numPr>
          <w:ilvl w:val="0"/>
          <w:numId w:val="0"/>
        </w:numPr>
        <w:ind w:left="360"/>
        <w:rPr>
          <w:color w:val="auto"/>
        </w:rPr>
      </w:pPr>
      <w:hyperlink r:id="rId9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Pergande MR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0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Serna-Perez F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1" w:history="1">
        <w:proofErr w:type="spellStart"/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Mohsin</w:t>
        </w:r>
        <w:proofErr w:type="spellEnd"/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 SB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2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Hanek J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3" w:history="1">
        <w:proofErr w:type="spellStart"/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Cologna</w:t>
        </w:r>
        <w:proofErr w:type="spellEnd"/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 SM</w:t>
        </w:r>
      </w:hyperlink>
      <w:r w:rsidR="001E37DE" w:rsidRPr="000E226D">
        <w:rPr>
          <w:rFonts w:cs="Arial"/>
          <w:color w:val="auto"/>
          <w:shd w:val="clear" w:color="auto" w:fill="FFFFFF"/>
        </w:rPr>
        <w:t>.</w:t>
      </w:r>
    </w:p>
    <w:p w14:paraId="715DB6A0" w14:textId="02802FE1" w:rsidR="00071397" w:rsidRPr="00CA3AC7" w:rsidRDefault="00767DA2" w:rsidP="00071397">
      <w:pPr>
        <w:pStyle w:val="ListBullet"/>
        <w:numPr>
          <w:ilvl w:val="1"/>
          <w:numId w:val="14"/>
        </w:numPr>
        <w:rPr>
          <w:b/>
          <w:i/>
        </w:rPr>
      </w:pPr>
      <w:r>
        <w:t>Published in Proteomics</w:t>
      </w:r>
    </w:p>
    <w:p w14:paraId="12B0C7BF" w14:textId="77777777" w:rsidR="00CA3AC7" w:rsidRPr="00071397" w:rsidRDefault="00CA3AC7" w:rsidP="00CA3AC7">
      <w:pPr>
        <w:pStyle w:val="ListBullet"/>
        <w:numPr>
          <w:ilvl w:val="0"/>
          <w:numId w:val="0"/>
        </w:numPr>
        <w:rPr>
          <w:b/>
          <w:i/>
        </w:rPr>
      </w:pPr>
    </w:p>
    <w:p w14:paraId="33341661" w14:textId="23E18E6D" w:rsidR="00071397" w:rsidRDefault="00071397" w:rsidP="00071397">
      <w:pPr>
        <w:pStyle w:val="ListBullet"/>
      </w:pPr>
      <w:r>
        <w:lastRenderedPageBreak/>
        <w:t>Extensive use with Gas Chromatography-Mass Spectrometry</w:t>
      </w:r>
      <w:r w:rsidR="00C01A24">
        <w:t xml:space="preserve"> to determine identities/composition of compounds</w:t>
      </w:r>
    </w:p>
    <w:p w14:paraId="73645F72" w14:textId="02B59568" w:rsidR="00B02EB2" w:rsidRPr="00CB190B" w:rsidRDefault="00814CFF" w:rsidP="00C01A24">
      <w:pPr>
        <w:pStyle w:val="ListBullet"/>
        <w:numPr>
          <w:ilvl w:val="1"/>
          <w:numId w:val="14"/>
        </w:numPr>
      </w:pPr>
      <w:r w:rsidRPr="00CB190B">
        <w:rPr>
          <w:rFonts w:ascii="Times New Roman" w:hAnsi="Times New Roman" w:cs="Times New Roman"/>
        </w:rPr>
        <w:t>Agilent 5977B MSD</w:t>
      </w:r>
    </w:p>
    <w:p w14:paraId="1739C98B" w14:textId="30DF93B2" w:rsidR="001D2CCC" w:rsidRDefault="00814CFF" w:rsidP="001D2CCC">
      <w:pPr>
        <w:pStyle w:val="ListBullet"/>
      </w:pPr>
      <w:r>
        <w:t>Use with High Pressure Liquid Chromatography</w:t>
      </w:r>
      <w:r w:rsidR="00C01A24" w:rsidRPr="00C01A24">
        <w:t xml:space="preserve"> </w:t>
      </w:r>
      <w:r w:rsidR="00C01A24">
        <w:t>for concentration determination</w:t>
      </w:r>
    </w:p>
    <w:p w14:paraId="1EF599DD" w14:textId="34FEA37A" w:rsidR="00814CFF" w:rsidRDefault="00814CFF" w:rsidP="00C01A24">
      <w:pPr>
        <w:pStyle w:val="ListBullet"/>
        <w:numPr>
          <w:ilvl w:val="1"/>
          <w:numId w:val="14"/>
        </w:numPr>
      </w:pPr>
      <w:r>
        <w:t>Agilent 1260 HPLC</w:t>
      </w:r>
    </w:p>
    <w:p w14:paraId="493AF4A4" w14:textId="6B67E936" w:rsidR="00054876" w:rsidRDefault="00054876" w:rsidP="00054876">
      <w:pPr>
        <w:pStyle w:val="ListBullet"/>
      </w:pPr>
      <w:r>
        <w:t>Experience with Mass Hunter software from Agilent</w:t>
      </w:r>
    </w:p>
    <w:p w14:paraId="4F1C67E2" w14:textId="2A0EBD59" w:rsidR="001D2CCC" w:rsidRDefault="00A55015" w:rsidP="00814CFF">
      <w:pPr>
        <w:pStyle w:val="ListBullet"/>
      </w:pPr>
      <w:r>
        <w:t xml:space="preserve">Some experience with the use of </w:t>
      </w:r>
      <w:r w:rsidR="00814CFF">
        <w:t>MALDI Mass Spec</w:t>
      </w:r>
    </w:p>
    <w:p w14:paraId="04A0B9F7" w14:textId="27D248D4" w:rsidR="00C01A24" w:rsidRDefault="00C01A24" w:rsidP="001D2CCC">
      <w:pPr>
        <w:pStyle w:val="Heading2"/>
      </w:pPr>
    </w:p>
    <w:p w14:paraId="0FCA3693" w14:textId="18030AD5" w:rsidR="001D2CCC" w:rsidRDefault="001D2CCC" w:rsidP="001D2CCC">
      <w:pPr>
        <w:pStyle w:val="Heading2"/>
      </w:pPr>
      <w:r>
        <w:t>Sales Associate/Part Time Manager | Fair Game | January 2016 – July 2018</w:t>
      </w:r>
    </w:p>
    <w:p w14:paraId="5B9C6756" w14:textId="77777777" w:rsidR="001D2CCC" w:rsidRDefault="00173F78" w:rsidP="001D2CCC">
      <w:pPr>
        <w:pStyle w:val="ListBullet"/>
      </w:pPr>
      <w:r>
        <w:t xml:space="preserve">Ensured </w:t>
      </w:r>
      <w:r w:rsidR="001D2CCC">
        <w:t>customer purchases and overall satisfaction</w:t>
      </w:r>
    </w:p>
    <w:p w14:paraId="1A354874" w14:textId="77777777" w:rsidR="00D56207" w:rsidRDefault="001D2CCC" w:rsidP="00173F78">
      <w:pPr>
        <w:pStyle w:val="ListBullet"/>
      </w:pPr>
      <w:r>
        <w:t>Recovered and replenished sales floor</w:t>
      </w:r>
    </w:p>
    <w:p w14:paraId="422EF120" w14:textId="6027D1A4" w:rsidR="00884259" w:rsidRDefault="00173F78" w:rsidP="00884259">
      <w:pPr>
        <w:pStyle w:val="ListBullet"/>
      </w:pPr>
      <w:r>
        <w:t>Contributed to the store’s success by training new management/owners in day to day operations.</w:t>
      </w:r>
    </w:p>
    <w:p w14:paraId="32BCE707" w14:textId="77777777" w:rsidR="0001159A" w:rsidRDefault="0001159A" w:rsidP="00884259">
      <w:pPr>
        <w:pStyle w:val="Heading1"/>
      </w:pPr>
    </w:p>
    <w:p w14:paraId="5403850C" w14:textId="3F97F698" w:rsidR="00884259" w:rsidRDefault="00EA66BC" w:rsidP="00884259">
      <w:pPr>
        <w:pStyle w:val="Heading1"/>
      </w:pPr>
      <w:r>
        <w:t xml:space="preserve">Additional </w:t>
      </w:r>
      <w:sdt>
        <w:sdtPr>
          <w:alias w:val="Skills &amp; Abilities:"/>
          <w:tag w:val="Skills &amp; Abilities:"/>
          <w:id w:val="495469907"/>
          <w:placeholder>
            <w:docPart w:val="966F37CB55B04547928BC2DE731DF05B"/>
          </w:placeholder>
          <w:temporary/>
          <w:showingPlcHdr/>
          <w15:appearance w15:val="hidden"/>
        </w:sdtPr>
        <w:sdtEndPr/>
        <w:sdtContent>
          <w:r w:rsidR="00884259">
            <w:t>Skills &amp; Abilities</w:t>
          </w:r>
        </w:sdtContent>
      </w:sdt>
    </w:p>
    <w:p w14:paraId="2613F8D9" w14:textId="77777777" w:rsidR="00884259" w:rsidRDefault="00884259" w:rsidP="00884259">
      <w:pPr>
        <w:pStyle w:val="Heading2"/>
      </w:pPr>
      <w:r>
        <w:t>Software and hardware Technology</w:t>
      </w:r>
    </w:p>
    <w:p w14:paraId="673E6E5A" w14:textId="77777777" w:rsidR="00884259" w:rsidRDefault="00884259" w:rsidP="00884259">
      <w:pPr>
        <w:pStyle w:val="ListBullet"/>
      </w:pPr>
      <w:r>
        <w:t>5+ years of using PowerPoint, Excel, and Word</w:t>
      </w:r>
    </w:p>
    <w:p w14:paraId="41E71FA0" w14:textId="77777777" w:rsidR="00884259" w:rsidRDefault="00884259" w:rsidP="00884259">
      <w:pPr>
        <w:pStyle w:val="ListBullet"/>
      </w:pPr>
      <w:r>
        <w:t>Adept in computer hardware custom configuration</w:t>
      </w:r>
    </w:p>
    <w:p w14:paraId="5AB50DF9" w14:textId="77777777" w:rsidR="00884259" w:rsidRDefault="00884259" w:rsidP="00884259">
      <w:pPr>
        <w:pStyle w:val="ListBullet"/>
        <w:numPr>
          <w:ilvl w:val="1"/>
          <w:numId w:val="14"/>
        </w:numPr>
      </w:pPr>
      <w:r>
        <w:t xml:space="preserve">Experienced with using Raspberry </w:t>
      </w:r>
      <w:proofErr w:type="spellStart"/>
      <w:r>
        <w:t>Pis</w:t>
      </w:r>
      <w:proofErr w:type="spellEnd"/>
      <w:r>
        <w:t xml:space="preserve"> to automate small tasks</w:t>
      </w:r>
    </w:p>
    <w:p w14:paraId="6EE5E2EB" w14:textId="77777777" w:rsidR="00884259" w:rsidRDefault="00884259" w:rsidP="00884259">
      <w:pPr>
        <w:pStyle w:val="ListBullet"/>
        <w:numPr>
          <w:ilvl w:val="0"/>
          <w:numId w:val="0"/>
        </w:numPr>
        <w:ind w:left="360"/>
      </w:pPr>
    </w:p>
    <w:p w14:paraId="043F4CEF" w14:textId="77777777" w:rsidR="00884259" w:rsidRDefault="00884259" w:rsidP="00884259">
      <w:pPr>
        <w:pStyle w:val="Heading2"/>
      </w:pPr>
      <w:r>
        <w:t>Language</w:t>
      </w:r>
    </w:p>
    <w:p w14:paraId="0B770E2C" w14:textId="293FB803" w:rsidR="00884259" w:rsidRDefault="00884259" w:rsidP="00884259">
      <w:pPr>
        <w:pStyle w:val="ListBullet"/>
      </w:pPr>
      <w:r w:rsidRPr="000503DE">
        <w:t>P</w:t>
      </w:r>
      <w:r>
        <w:t xml:space="preserve">roficient in German; received </w:t>
      </w:r>
      <w:r w:rsidRPr="000503DE">
        <w:t xml:space="preserve">scholarship and spent 4 weeks in </w:t>
      </w:r>
      <w:r w:rsidRPr="00A5527E">
        <w:t>Germany via UIC Study Abroad Program</w:t>
      </w:r>
      <w:r>
        <w:t xml:space="preserve"> </w:t>
      </w:r>
      <w:r w:rsidRPr="000503DE">
        <w:t xml:space="preserve">to </w:t>
      </w:r>
      <w:r>
        <w:t xml:space="preserve">further </w:t>
      </w:r>
      <w:r w:rsidRPr="000503DE">
        <w:t xml:space="preserve">develop language skills and immerse into the German culture. </w:t>
      </w:r>
      <w:r>
        <w:t xml:space="preserve"> </w:t>
      </w:r>
      <w:r w:rsidRPr="000503DE">
        <w:t>Received diploma in A2 Proficiency.</w:t>
      </w:r>
    </w:p>
    <w:p w14:paraId="577653FD" w14:textId="77777777" w:rsidR="00884259" w:rsidRDefault="00884259" w:rsidP="00884259">
      <w:pPr>
        <w:pStyle w:val="ListBullet"/>
        <w:numPr>
          <w:ilvl w:val="0"/>
          <w:numId w:val="0"/>
        </w:numPr>
      </w:pPr>
    </w:p>
    <w:sdt>
      <w:sdtPr>
        <w:alias w:val="Leadership:"/>
        <w:tag w:val="Leadership:"/>
        <w:id w:val="-519467818"/>
        <w:placeholder>
          <w:docPart w:val="1A8CAC8529C4486E8D0A4FCC91ECF2E1"/>
        </w:placeholder>
        <w:temporary/>
        <w:showingPlcHdr/>
        <w15:appearance w15:val="hidden"/>
      </w:sdtPr>
      <w:sdtEndPr/>
      <w:sdtContent>
        <w:p w14:paraId="3CFDDA53" w14:textId="77777777" w:rsidR="00884259" w:rsidRDefault="00884259" w:rsidP="00884259">
          <w:pPr>
            <w:pStyle w:val="Heading2"/>
          </w:pPr>
          <w:r>
            <w:t>Leadership</w:t>
          </w:r>
        </w:p>
      </w:sdtContent>
    </w:sdt>
    <w:p w14:paraId="71AD7DB6" w14:textId="77777777" w:rsidR="00884259" w:rsidRDefault="00884259" w:rsidP="00884259">
      <w:pPr>
        <w:pStyle w:val="ListBullet"/>
      </w:pPr>
      <w:r>
        <w:t xml:space="preserve">2019 Captain - The </w:t>
      </w:r>
      <w:proofErr w:type="spellStart"/>
      <w:r>
        <w:t>Merlins</w:t>
      </w:r>
      <w:proofErr w:type="spellEnd"/>
      <w:r>
        <w:t xml:space="preserve"> – a yearly Tough </w:t>
      </w:r>
      <w:proofErr w:type="spellStart"/>
      <w:r>
        <w:t>Mudder</w:t>
      </w:r>
      <w:proofErr w:type="spellEnd"/>
      <w:r>
        <w:t xml:space="preserve"> and Abominable Snowman race team.</w:t>
      </w:r>
    </w:p>
    <w:p w14:paraId="0C6AF0DE" w14:textId="3F705AB9" w:rsidR="00884259" w:rsidRDefault="00884259" w:rsidP="00104B48">
      <w:pPr>
        <w:pStyle w:val="ListBullet"/>
        <w:numPr>
          <w:ilvl w:val="1"/>
          <w:numId w:val="14"/>
        </w:numPr>
      </w:pPr>
      <w:r>
        <w:t>Team organization, Coaching, Administrative functions</w:t>
      </w:r>
    </w:p>
    <w:p w14:paraId="7DA72C18" w14:textId="77777777" w:rsidR="00884259" w:rsidRDefault="00884259" w:rsidP="00884259">
      <w:pPr>
        <w:pStyle w:val="ListBullet"/>
      </w:pPr>
      <w:r>
        <w:t>2013 IHSA State Volleyball Champion</w:t>
      </w:r>
    </w:p>
    <w:p w14:paraId="79BFF413" w14:textId="0EFA9F97" w:rsidR="00884259" w:rsidRDefault="00884259" w:rsidP="00884259">
      <w:pPr>
        <w:pStyle w:val="ListBullet"/>
        <w:numPr>
          <w:ilvl w:val="1"/>
          <w:numId w:val="14"/>
        </w:numPr>
      </w:pPr>
      <w:r>
        <w:t>Provided mentorship to junior team members</w:t>
      </w:r>
    </w:p>
    <w:p w14:paraId="0FA63722" w14:textId="77777777" w:rsidR="00173F78" w:rsidRDefault="00173F78" w:rsidP="00173F78">
      <w:pPr>
        <w:pStyle w:val="Heading1"/>
      </w:pPr>
      <w:r>
        <w:t>References</w:t>
      </w:r>
    </w:p>
    <w:p w14:paraId="769DC39A" w14:textId="6DE91042" w:rsidR="00A13435" w:rsidRDefault="00A13435" w:rsidP="00A13435">
      <w:pPr>
        <w:pStyle w:val="Heading2"/>
      </w:pPr>
      <w:r>
        <w:t xml:space="preserve">Melissa Pergande| PHD </w:t>
      </w:r>
      <w:r w:rsidR="00083287">
        <w:t>Candidate</w:t>
      </w:r>
      <w:r>
        <w:t xml:space="preserve"> </w:t>
      </w:r>
      <w:r w:rsidR="000E11D2">
        <w:t xml:space="preserve">- </w:t>
      </w:r>
      <w:r w:rsidR="00C01A24" w:rsidRPr="00104B48">
        <w:t xml:space="preserve">team lead, </w:t>
      </w:r>
      <w:r w:rsidR="000E11D2" w:rsidRPr="00104B48">
        <w:t>Cologna lab</w:t>
      </w:r>
    </w:p>
    <w:p w14:paraId="1D65EA40" w14:textId="77777777" w:rsidR="00A13435" w:rsidRDefault="00A13435" w:rsidP="00A13435">
      <w:pPr>
        <w:pStyle w:val="ListBullet"/>
      </w:pPr>
      <w:r>
        <w:t xml:space="preserve">E-mail: </w:t>
      </w:r>
      <w:r w:rsidRPr="000755EE">
        <w:t>mperga2@uic.edu</w:t>
      </w:r>
    </w:p>
    <w:p w14:paraId="69D8641A" w14:textId="77777777" w:rsidR="00A13435" w:rsidRDefault="00A13435" w:rsidP="00173F78">
      <w:pPr>
        <w:pStyle w:val="ListBullet"/>
      </w:pPr>
      <w:r>
        <w:t>Phone Number: 414-975-7642</w:t>
      </w:r>
    </w:p>
    <w:p w14:paraId="2D8524E5" w14:textId="0189B776" w:rsidR="000755EE" w:rsidRDefault="003B09DE" w:rsidP="000755EE">
      <w:pPr>
        <w:pStyle w:val="Heading2"/>
      </w:pPr>
      <w:r>
        <w:t>Stephanie Cologna| Assistant Professor, Head of Cologna L</w:t>
      </w:r>
    </w:p>
    <w:p w14:paraId="67E52ACC" w14:textId="50AC4A1D" w:rsidR="000755EE" w:rsidRPr="006468AE" w:rsidRDefault="003B09DE" w:rsidP="000755EE">
      <w:pPr>
        <w:pStyle w:val="ListBullet"/>
        <w:rPr>
          <w:lang w:val="de-DE"/>
        </w:rPr>
      </w:pPr>
      <w:r>
        <w:rPr>
          <w:lang w:val="de-DE"/>
        </w:rPr>
        <w:t>E-mail: cologna@uic.edu</w:t>
      </w:r>
    </w:p>
    <w:p w14:paraId="091043AE" w14:textId="44580934" w:rsidR="000755EE" w:rsidRDefault="003B09DE" w:rsidP="000755EE">
      <w:pPr>
        <w:pStyle w:val="Heading2"/>
      </w:pPr>
      <w:r>
        <w:lastRenderedPageBreak/>
        <w:t>Adrian Chubb</w:t>
      </w:r>
      <w:r w:rsidR="000755EE">
        <w:t>| </w:t>
      </w:r>
      <w:r>
        <w:t>PHD Candidate – Germanic Studies</w:t>
      </w:r>
      <w:r w:rsidR="000755EE">
        <w:t xml:space="preserve"> </w:t>
      </w:r>
    </w:p>
    <w:p w14:paraId="50012002" w14:textId="0CF96D3F" w:rsidR="000755EE" w:rsidRPr="006468AE" w:rsidRDefault="000755EE" w:rsidP="000755EE">
      <w:pPr>
        <w:pStyle w:val="ListBullet"/>
        <w:rPr>
          <w:lang w:val="de-DE"/>
        </w:rPr>
      </w:pPr>
      <w:r w:rsidRPr="006468AE">
        <w:rPr>
          <w:lang w:val="de-DE"/>
        </w:rPr>
        <w:t xml:space="preserve">E-mail: </w:t>
      </w:r>
      <w:r w:rsidR="003B09DE">
        <w:rPr>
          <w:lang w:val="de-DE"/>
        </w:rPr>
        <w:t>achubb2@uic.edu</w:t>
      </w:r>
    </w:p>
    <w:p w14:paraId="679EE88C" w14:textId="77777777" w:rsidR="003B09DE" w:rsidRDefault="003B09DE" w:rsidP="003B09DE">
      <w:pPr>
        <w:pStyle w:val="Heading2"/>
      </w:pPr>
      <w:r>
        <w:t xml:space="preserve">Joshua Stein| Fairgame Owner </w:t>
      </w:r>
    </w:p>
    <w:p w14:paraId="564C3D97" w14:textId="77777777" w:rsidR="003B09DE" w:rsidRPr="006468AE" w:rsidRDefault="003B09DE" w:rsidP="003B09DE">
      <w:pPr>
        <w:pStyle w:val="ListBullet"/>
        <w:rPr>
          <w:lang w:val="de-DE"/>
        </w:rPr>
      </w:pPr>
      <w:r w:rsidRPr="006468AE">
        <w:rPr>
          <w:lang w:val="de-DE"/>
        </w:rPr>
        <w:t>E-mail: s.joshua.stein@gmail.com</w:t>
      </w:r>
    </w:p>
    <w:p w14:paraId="45E3B7ED" w14:textId="77777777" w:rsidR="003B09DE" w:rsidRDefault="003B09DE" w:rsidP="003B09DE">
      <w:pPr>
        <w:pStyle w:val="ListBullet"/>
      </w:pPr>
      <w:r>
        <w:t>Phone Number: 630-670-2912</w:t>
      </w:r>
    </w:p>
    <w:p w14:paraId="5ECB7A1A" w14:textId="77777777" w:rsidR="003B09DE" w:rsidRDefault="003B09DE" w:rsidP="003B09DE">
      <w:pPr>
        <w:pStyle w:val="ListBullet"/>
        <w:numPr>
          <w:ilvl w:val="0"/>
          <w:numId w:val="0"/>
        </w:numPr>
      </w:pPr>
    </w:p>
    <w:sectPr w:rsidR="003B09DE" w:rsidSect="00374627">
      <w:footerReference w:type="default" r:id="rId14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03591" w14:textId="77777777" w:rsidR="006E7223" w:rsidRDefault="006E7223">
      <w:pPr>
        <w:spacing w:after="0"/>
      </w:pPr>
      <w:r>
        <w:separator/>
      </w:r>
    </w:p>
  </w:endnote>
  <w:endnote w:type="continuationSeparator" w:id="0">
    <w:p w14:paraId="49068EB0" w14:textId="77777777" w:rsidR="006E7223" w:rsidRDefault="006E7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C9C6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1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778A8" w14:textId="77777777" w:rsidR="006E7223" w:rsidRDefault="006E7223">
      <w:pPr>
        <w:spacing w:after="0"/>
      </w:pPr>
      <w:r>
        <w:separator/>
      </w:r>
    </w:p>
  </w:footnote>
  <w:footnote w:type="continuationSeparator" w:id="0">
    <w:p w14:paraId="0D9DD294" w14:textId="77777777" w:rsidR="006E7223" w:rsidRDefault="006E72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2CC5E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4155F5"/>
    <w:multiLevelType w:val="hybridMultilevel"/>
    <w:tmpl w:val="B888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209C790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DE"/>
    <w:rsid w:val="0001159A"/>
    <w:rsid w:val="000503DE"/>
    <w:rsid w:val="00050C06"/>
    <w:rsid w:val="00054876"/>
    <w:rsid w:val="00071397"/>
    <w:rsid w:val="000755EE"/>
    <w:rsid w:val="00083287"/>
    <w:rsid w:val="000A54B6"/>
    <w:rsid w:val="000A7A15"/>
    <w:rsid w:val="000E11D2"/>
    <w:rsid w:val="000E226D"/>
    <w:rsid w:val="000F5C32"/>
    <w:rsid w:val="00104B48"/>
    <w:rsid w:val="00173F78"/>
    <w:rsid w:val="001945D6"/>
    <w:rsid w:val="001D2CCC"/>
    <w:rsid w:val="001E0635"/>
    <w:rsid w:val="001E37DE"/>
    <w:rsid w:val="00295F36"/>
    <w:rsid w:val="002F6EC5"/>
    <w:rsid w:val="00306461"/>
    <w:rsid w:val="00315EFD"/>
    <w:rsid w:val="00331970"/>
    <w:rsid w:val="00374627"/>
    <w:rsid w:val="00394A6D"/>
    <w:rsid w:val="003B09DE"/>
    <w:rsid w:val="003F19B9"/>
    <w:rsid w:val="003F4530"/>
    <w:rsid w:val="00445651"/>
    <w:rsid w:val="004476A1"/>
    <w:rsid w:val="004A492C"/>
    <w:rsid w:val="004B20A9"/>
    <w:rsid w:val="004C405A"/>
    <w:rsid w:val="005114E7"/>
    <w:rsid w:val="005252AB"/>
    <w:rsid w:val="005B65B5"/>
    <w:rsid w:val="005E099C"/>
    <w:rsid w:val="005E5E55"/>
    <w:rsid w:val="00616068"/>
    <w:rsid w:val="00625557"/>
    <w:rsid w:val="006433C8"/>
    <w:rsid w:val="006468AE"/>
    <w:rsid w:val="006E401C"/>
    <w:rsid w:val="006E7223"/>
    <w:rsid w:val="007170B1"/>
    <w:rsid w:val="007360E6"/>
    <w:rsid w:val="00767DA2"/>
    <w:rsid w:val="00772B12"/>
    <w:rsid w:val="0077621B"/>
    <w:rsid w:val="007963CE"/>
    <w:rsid w:val="007D00B3"/>
    <w:rsid w:val="007E7B79"/>
    <w:rsid w:val="007F7101"/>
    <w:rsid w:val="00802F93"/>
    <w:rsid w:val="00814CFF"/>
    <w:rsid w:val="008767AA"/>
    <w:rsid w:val="00884259"/>
    <w:rsid w:val="008916B6"/>
    <w:rsid w:val="008D4D0F"/>
    <w:rsid w:val="008D52C3"/>
    <w:rsid w:val="008E10EB"/>
    <w:rsid w:val="008F7601"/>
    <w:rsid w:val="009763C8"/>
    <w:rsid w:val="00993660"/>
    <w:rsid w:val="009B632B"/>
    <w:rsid w:val="009C035B"/>
    <w:rsid w:val="00A13435"/>
    <w:rsid w:val="00A23C38"/>
    <w:rsid w:val="00A43CB8"/>
    <w:rsid w:val="00A55015"/>
    <w:rsid w:val="00A5527E"/>
    <w:rsid w:val="00A62572"/>
    <w:rsid w:val="00A8131A"/>
    <w:rsid w:val="00B012E6"/>
    <w:rsid w:val="00B02EB2"/>
    <w:rsid w:val="00B05761"/>
    <w:rsid w:val="00B1087A"/>
    <w:rsid w:val="00B57019"/>
    <w:rsid w:val="00B769EE"/>
    <w:rsid w:val="00B914DE"/>
    <w:rsid w:val="00BA76F0"/>
    <w:rsid w:val="00BF6DB7"/>
    <w:rsid w:val="00C01A24"/>
    <w:rsid w:val="00C021C7"/>
    <w:rsid w:val="00C14D08"/>
    <w:rsid w:val="00C57E43"/>
    <w:rsid w:val="00C72B59"/>
    <w:rsid w:val="00CA3AC7"/>
    <w:rsid w:val="00CB0CE9"/>
    <w:rsid w:val="00CB190B"/>
    <w:rsid w:val="00CC75DB"/>
    <w:rsid w:val="00CE69E1"/>
    <w:rsid w:val="00D06758"/>
    <w:rsid w:val="00D33143"/>
    <w:rsid w:val="00D54F37"/>
    <w:rsid w:val="00D56207"/>
    <w:rsid w:val="00D7403B"/>
    <w:rsid w:val="00D765AF"/>
    <w:rsid w:val="00DD4208"/>
    <w:rsid w:val="00E21091"/>
    <w:rsid w:val="00E362B2"/>
    <w:rsid w:val="00EA2B92"/>
    <w:rsid w:val="00EA66BC"/>
    <w:rsid w:val="00F44749"/>
    <w:rsid w:val="00F550FA"/>
    <w:rsid w:val="00FE55C6"/>
    <w:rsid w:val="00FF0979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521"/>
  <w15:chartTrackingRefBased/>
  <w15:docId w15:val="{0D1A5608-DF05-45BC-ACFE-54B356F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ekj25@gmail.com" TargetMode="External"/><Relationship Id="rId13" Type="http://schemas.openxmlformats.org/officeDocument/2006/relationships/hyperlink" Target="https://www.ncbi.nlm.nih.gov/pubmed/?term=Cologna%20SM%5BAuthor%5D&amp;cauthor=true&amp;cauthor_uid=31394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?term=Hanek%20J%5BAuthor%5D&amp;cauthor=true&amp;cauthor_uid=31394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?term=Mohsin%20SB%5BAuthor%5D&amp;cauthor=true&amp;cauthor_uid=313945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ubmed/?term=Serna-Perez%20F%5BAuthor%5D&amp;cauthor=true&amp;cauthor_uid=313945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Pergande%20MR%5BAuthor%5D&amp;cauthor=true&amp;cauthor_uid=3139459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BA2577C2524ACEA510BAFE5CE39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DCF1-F23A-4381-8961-887058BF9CB9}"/>
      </w:docPartPr>
      <w:docPartBody>
        <w:p w:rsidR="007C6E6B" w:rsidRDefault="0098164E">
          <w:pPr>
            <w:pStyle w:val="B4BA2577C2524ACEA510BAFE5CE39F1D"/>
          </w:pPr>
          <w:r>
            <w:t>Your Name</w:t>
          </w:r>
        </w:p>
      </w:docPartBody>
    </w:docPart>
    <w:docPart>
      <w:docPartPr>
        <w:name w:val="F4DC992AABFB4E15B62724373A98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DED89-E2FB-4B97-8BF3-241A8E75B38C}"/>
      </w:docPartPr>
      <w:docPartBody>
        <w:p w:rsidR="007C6E6B" w:rsidRDefault="0098164E">
          <w:pPr>
            <w:pStyle w:val="F4DC992AABFB4E15B62724373A98146A"/>
          </w:pPr>
          <w:r>
            <w:t>Education</w:t>
          </w:r>
        </w:p>
      </w:docPartBody>
    </w:docPart>
    <w:docPart>
      <w:docPartPr>
        <w:name w:val="17D4D18F0F5C4CDFA9A9A1DB3EC97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C5AF2-F2CE-4C63-B6FC-7BF3953A57B1}"/>
      </w:docPartPr>
      <w:docPartBody>
        <w:p w:rsidR="007C6E6B" w:rsidRDefault="0098164E">
          <w:pPr>
            <w:pStyle w:val="17D4D18F0F5C4CDFA9A9A1DB3EC97C51"/>
          </w:pPr>
          <w:r>
            <w:t>Major</w:t>
          </w:r>
        </w:p>
      </w:docPartBody>
    </w:docPart>
    <w:docPart>
      <w:docPartPr>
        <w:name w:val="8C2A36625E4F42698DBD4D43AE634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0629D-4734-4811-BBBC-D6FB75568432}"/>
      </w:docPartPr>
      <w:docPartBody>
        <w:p w:rsidR="007C6E6B" w:rsidRDefault="0098164E">
          <w:pPr>
            <w:pStyle w:val="8C2A36625E4F42698DBD4D43AE634D42"/>
          </w:pPr>
          <w:r>
            <w:t>Related coursework</w:t>
          </w:r>
        </w:p>
      </w:docPartBody>
    </w:docPart>
    <w:docPart>
      <w:docPartPr>
        <w:name w:val="966F37CB55B04547928BC2DE731DF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0A74-0E4C-40A5-9B1F-502D7F7A62BD}"/>
      </w:docPartPr>
      <w:docPartBody>
        <w:p w:rsidR="007C4065" w:rsidRDefault="00621AFC" w:rsidP="00621AFC">
          <w:pPr>
            <w:pStyle w:val="966F37CB55B04547928BC2DE731DF05B"/>
          </w:pPr>
          <w:r>
            <w:t>Skills &amp; Abilities</w:t>
          </w:r>
        </w:p>
      </w:docPartBody>
    </w:docPart>
    <w:docPart>
      <w:docPartPr>
        <w:name w:val="1A8CAC8529C4486E8D0A4FCC91ECF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8C31E-7C85-41ED-8ED4-C28A54510CB0}"/>
      </w:docPartPr>
      <w:docPartBody>
        <w:p w:rsidR="007C4065" w:rsidRDefault="00621AFC" w:rsidP="00621AFC">
          <w:pPr>
            <w:pStyle w:val="1A8CAC8529C4486E8D0A4FCC91ECF2E1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C"/>
    <w:rsid w:val="00135841"/>
    <w:rsid w:val="00156508"/>
    <w:rsid w:val="002025FF"/>
    <w:rsid w:val="00345687"/>
    <w:rsid w:val="00377E7F"/>
    <w:rsid w:val="003B478C"/>
    <w:rsid w:val="00450E75"/>
    <w:rsid w:val="004A65B4"/>
    <w:rsid w:val="004B60AE"/>
    <w:rsid w:val="0056201F"/>
    <w:rsid w:val="0060587F"/>
    <w:rsid w:val="00621AFC"/>
    <w:rsid w:val="00651798"/>
    <w:rsid w:val="00767076"/>
    <w:rsid w:val="007C4065"/>
    <w:rsid w:val="007C6E6B"/>
    <w:rsid w:val="009010B7"/>
    <w:rsid w:val="009573A0"/>
    <w:rsid w:val="0096487C"/>
    <w:rsid w:val="0098164E"/>
    <w:rsid w:val="009A3B49"/>
    <w:rsid w:val="009A6890"/>
    <w:rsid w:val="009C68C7"/>
    <w:rsid w:val="00B15498"/>
    <w:rsid w:val="00C21C57"/>
    <w:rsid w:val="00C90E01"/>
    <w:rsid w:val="00CF28A5"/>
    <w:rsid w:val="00E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BA2577C2524ACEA510BAFE5CE39F1D">
    <w:name w:val="B4BA2577C2524ACEA510BAFE5CE39F1D"/>
  </w:style>
  <w:style w:type="paragraph" w:customStyle="1" w:styleId="283A1C6D42A84550863D2151DFA504FE">
    <w:name w:val="283A1C6D42A84550863D2151DFA504FE"/>
  </w:style>
  <w:style w:type="paragraph" w:customStyle="1" w:styleId="2F83F1F0527D4DD096AF4F3704829AF4">
    <w:name w:val="2F83F1F0527D4DD096AF4F3704829AF4"/>
  </w:style>
  <w:style w:type="paragraph" w:customStyle="1" w:styleId="4D2FAB42F82E403599F3A2D6AE8C5237">
    <w:name w:val="4D2FAB42F82E403599F3A2D6AE8C5237"/>
  </w:style>
  <w:style w:type="paragraph" w:customStyle="1" w:styleId="E85F1EC456CB4D51B59D5F19841FB842">
    <w:name w:val="E85F1EC456CB4D51B59D5F19841FB842"/>
  </w:style>
  <w:style w:type="paragraph" w:customStyle="1" w:styleId="1C308173477F47BBA56ECB3477CF27F0">
    <w:name w:val="1C308173477F47BBA56ECB3477CF27F0"/>
  </w:style>
  <w:style w:type="paragraph" w:customStyle="1" w:styleId="88F7B37D3BA54DFC9461D71C5B66BD7B">
    <w:name w:val="88F7B37D3BA54DFC9461D71C5B66BD7B"/>
  </w:style>
  <w:style w:type="paragraph" w:customStyle="1" w:styleId="F4DC992AABFB4E15B62724373A98146A">
    <w:name w:val="F4DC992AABFB4E15B62724373A98146A"/>
  </w:style>
  <w:style w:type="paragraph" w:customStyle="1" w:styleId="0A7D8544E5154785A0DE68B40671DF6D">
    <w:name w:val="0A7D8544E5154785A0DE68B40671DF6D"/>
  </w:style>
  <w:style w:type="paragraph" w:customStyle="1" w:styleId="0A0FEEA058F544B4AF4BA8308BB374EE">
    <w:name w:val="0A0FEEA058F544B4AF4BA8308BB374EE"/>
  </w:style>
  <w:style w:type="paragraph" w:customStyle="1" w:styleId="2DA6B93FE11F447B83DE395767B2576F">
    <w:name w:val="2DA6B93FE11F447B83DE395767B2576F"/>
  </w:style>
  <w:style w:type="paragraph" w:customStyle="1" w:styleId="17D4D18F0F5C4CDFA9A9A1DB3EC97C51">
    <w:name w:val="17D4D18F0F5C4CDFA9A9A1DB3EC97C51"/>
  </w:style>
  <w:style w:type="paragraph" w:customStyle="1" w:styleId="69748FDFC2A1402AB9912B9316E6D030">
    <w:name w:val="69748FDFC2A1402AB9912B9316E6D030"/>
  </w:style>
  <w:style w:type="paragraph" w:customStyle="1" w:styleId="FDA303482BAC41F1A1732EB2456825F1">
    <w:name w:val="FDA303482BAC41F1A1732EB2456825F1"/>
  </w:style>
  <w:style w:type="paragraph" w:customStyle="1" w:styleId="8C2A36625E4F42698DBD4D43AE634D42">
    <w:name w:val="8C2A36625E4F42698DBD4D43AE634D42"/>
  </w:style>
  <w:style w:type="paragraph" w:customStyle="1" w:styleId="87DBC5A132764A54971DCAB145D4F7ED">
    <w:name w:val="87DBC5A132764A54971DCAB145D4F7ED"/>
  </w:style>
  <w:style w:type="paragraph" w:customStyle="1" w:styleId="B96D41FD39FA4BBB89B8CD9B4DA8EED7">
    <w:name w:val="B96D41FD39FA4BBB89B8CD9B4DA8EED7"/>
  </w:style>
  <w:style w:type="paragraph" w:customStyle="1" w:styleId="BAD76D34EF1C4813AE08F5FEC77343DA">
    <w:name w:val="BAD76D34EF1C4813AE08F5FEC77343DA"/>
  </w:style>
  <w:style w:type="paragraph" w:customStyle="1" w:styleId="855B202F9F0E4D50B11514453A450A20">
    <w:name w:val="855B202F9F0E4D50B11514453A450A20"/>
  </w:style>
  <w:style w:type="paragraph" w:customStyle="1" w:styleId="45AF0C82A98D40C9B07363F9B3447A50">
    <w:name w:val="45AF0C82A98D40C9B07363F9B3447A50"/>
  </w:style>
  <w:style w:type="paragraph" w:customStyle="1" w:styleId="C1B2814AB1574FE2AE58BC4E47E907C8">
    <w:name w:val="C1B2814AB1574FE2AE58BC4E47E907C8"/>
  </w:style>
  <w:style w:type="paragraph" w:customStyle="1" w:styleId="C81EDBD5069645E2A32CE64CC8B19206">
    <w:name w:val="C81EDBD5069645E2A32CE64CC8B19206"/>
  </w:style>
  <w:style w:type="paragraph" w:customStyle="1" w:styleId="0551724A270A4318B4CACF79DB546856">
    <w:name w:val="0551724A270A4318B4CACF79DB546856"/>
  </w:style>
  <w:style w:type="paragraph" w:customStyle="1" w:styleId="4AF63B4C2FF4453DA7F0E68E82A35F5B">
    <w:name w:val="4AF63B4C2FF4453DA7F0E68E82A35F5B"/>
  </w:style>
  <w:style w:type="paragraph" w:customStyle="1" w:styleId="094108D7DFAD4C6E969FC2DB4DB3CBB6">
    <w:name w:val="094108D7DFAD4C6E969FC2DB4DB3CBB6"/>
  </w:style>
  <w:style w:type="paragraph" w:customStyle="1" w:styleId="15DD5E7853B0469EA4B86218F5A64312">
    <w:name w:val="15DD5E7853B0469EA4B86218F5A64312"/>
  </w:style>
  <w:style w:type="paragraph" w:customStyle="1" w:styleId="C86E3AB3BC4F4719A1435646BED80E2E">
    <w:name w:val="C86E3AB3BC4F4719A1435646BED80E2E"/>
  </w:style>
  <w:style w:type="paragraph" w:customStyle="1" w:styleId="B906D74A221C4A53B5319E32116B5072">
    <w:name w:val="B906D74A221C4A53B5319E32116B5072"/>
  </w:style>
  <w:style w:type="paragraph" w:customStyle="1" w:styleId="B9DDAF3FC75646B9854F900F3F65691C">
    <w:name w:val="B9DDAF3FC75646B9854F900F3F65691C"/>
  </w:style>
  <w:style w:type="paragraph" w:customStyle="1" w:styleId="7975154EC7CE43A18D9C2C7AEE8FB228">
    <w:name w:val="7975154EC7CE43A18D9C2C7AEE8FB228"/>
  </w:style>
  <w:style w:type="paragraph" w:customStyle="1" w:styleId="8E42BD81D4A042DBA45C4ADF5409179E">
    <w:name w:val="8E42BD81D4A042DBA45C4ADF5409179E"/>
  </w:style>
  <w:style w:type="paragraph" w:customStyle="1" w:styleId="2BAE190A7F7B490988EA437E17696C75">
    <w:name w:val="2BAE190A7F7B490988EA437E17696C75"/>
  </w:style>
  <w:style w:type="paragraph" w:customStyle="1" w:styleId="A2CD279E8321475EB33F697E69A6459D">
    <w:name w:val="A2CD279E8321475EB33F697E69A6459D"/>
  </w:style>
  <w:style w:type="paragraph" w:customStyle="1" w:styleId="3CC0098164984E36BC2A3BB2A1033AF2">
    <w:name w:val="3CC0098164984E36BC2A3BB2A1033AF2"/>
  </w:style>
  <w:style w:type="paragraph" w:customStyle="1" w:styleId="49B170EFA5F045E1A2F8CDF811E603D0">
    <w:name w:val="49B170EFA5F045E1A2F8CDF811E603D0"/>
  </w:style>
  <w:style w:type="paragraph" w:customStyle="1" w:styleId="B2EA9DF722644AA095BFD61C33D03E52">
    <w:name w:val="B2EA9DF722644AA095BFD61C33D03E52"/>
  </w:style>
  <w:style w:type="paragraph" w:customStyle="1" w:styleId="BBF1CE26D4A5439097871D083B986A1F">
    <w:name w:val="BBF1CE26D4A5439097871D083B986A1F"/>
    <w:rsid w:val="0096487C"/>
  </w:style>
  <w:style w:type="paragraph" w:customStyle="1" w:styleId="A0394355978D4954AEFDCD19478E6012">
    <w:name w:val="A0394355978D4954AEFDCD19478E6012"/>
    <w:rsid w:val="009A6890"/>
  </w:style>
  <w:style w:type="paragraph" w:customStyle="1" w:styleId="1125BB4026A044499AB009E2D505D695">
    <w:name w:val="1125BB4026A044499AB009E2D505D695"/>
    <w:rsid w:val="009A6890"/>
  </w:style>
  <w:style w:type="paragraph" w:customStyle="1" w:styleId="966F37CB55B04547928BC2DE731DF05B">
    <w:name w:val="966F37CB55B04547928BC2DE731DF05B"/>
    <w:rsid w:val="00621AFC"/>
  </w:style>
  <w:style w:type="paragraph" w:customStyle="1" w:styleId="1A8CAC8529C4486E8D0A4FCC91ECF2E1">
    <w:name w:val="1A8CAC8529C4486E8D0A4FCC91ECF2E1"/>
    <w:rsid w:val="00621AFC"/>
  </w:style>
  <w:style w:type="paragraph" w:customStyle="1" w:styleId="B3E3034DB46B44B0A6D4D3564F6AA58B">
    <w:name w:val="B3E3034DB46B44B0A6D4D3564F6AA58B"/>
    <w:rsid w:val="00450E75"/>
  </w:style>
  <w:style w:type="paragraph" w:customStyle="1" w:styleId="9F300C84C27E4BDBA107A885015C745E">
    <w:name w:val="9F300C84C27E4BDBA107A885015C745E"/>
    <w:rsid w:val="00450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8EA0-721C-4850-A2B2-FCB858E6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1429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Hanek</dc:creator>
  <cp:keywords/>
  <dc:description>Jonathon Hanek</dc:description>
  <cp:lastModifiedBy>Michael Hanek</cp:lastModifiedBy>
  <cp:revision>5</cp:revision>
  <cp:lastPrinted>2020-03-05T23:40:00Z</cp:lastPrinted>
  <dcterms:created xsi:type="dcterms:W3CDTF">2020-02-24T22:33:00Z</dcterms:created>
  <dcterms:modified xsi:type="dcterms:W3CDTF">2020-06-06T03:08:00Z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